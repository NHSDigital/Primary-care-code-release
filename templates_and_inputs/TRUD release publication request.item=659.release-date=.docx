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D352E" w14:textId="77777777" w:rsidR="00E35EB6" w:rsidRDefault="00E260C9">
      <w:pPr>
        <w:sectPr w:rsidR="00E35EB6" w:rsidSect="004C3BBF">
          <w:headerReference w:type="even" r:id="rId8"/>
          <w:headerReference w:type="default" r:id="rId9"/>
          <w:footerReference w:type="even" r:id="rId10"/>
          <w:footerReference w:type="default" r:id="rId11"/>
          <w:headerReference w:type="first" r:id="rId12"/>
          <w:footerReference w:type="first" r:id="rId13"/>
          <w:pgSz w:w="11906" w:h="16838"/>
          <w:pgMar w:top="1021" w:right="1021" w:bottom="1021" w:left="1021" w:header="454" w:footer="556"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1FC42F77" wp14:editId="445DB688">
                <wp:simplePos x="0" y="0"/>
                <wp:positionH relativeFrom="margin">
                  <wp:align>right</wp:align>
                </wp:positionH>
                <wp:positionV relativeFrom="page">
                  <wp:align>center</wp:align>
                </wp:positionV>
                <wp:extent cx="6271200" cy="100800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271200" cy="1008000"/>
                        </a:xfrm>
                        <a:prstGeom prst="rect">
                          <a:avLst/>
                        </a:prstGeom>
                        <a:noFill/>
                        <a:ln w="6350">
                          <a:noFill/>
                        </a:ln>
                      </wps:spPr>
                      <wps:txbx>
                        <w:txbxContent>
                          <w:sdt>
                            <w:sdtPr>
                              <w:alias w:val="Title"/>
                              <w:tag w:val=""/>
                              <w:id w:val="222802523"/>
                              <w:placeholder>
                                <w:docPart w:val="6AF780778AF3406CADB5722ED10BE7EC"/>
                              </w:placeholder>
                              <w:dataBinding w:prefixMappings="xmlns:ns0='http://purl.org/dc/elements/1.1/' xmlns:ns1='http://schemas.openxmlformats.org/package/2006/metadata/core-properties' " w:xpath="/ns1:coreProperties[1]/ns0:title[1]" w:storeItemID="{6C3C8BC8-F283-45AE-878A-BAB7291924A1}"/>
                              <w:text/>
                            </w:sdtPr>
                            <w:sdtEndPr/>
                            <w:sdtContent>
                              <w:p w14:paraId="34084CD7" w14:textId="28D5F95F" w:rsidR="00E260C9" w:rsidRDefault="00D5635B" w:rsidP="00E260C9">
                                <w:pPr>
                                  <w:pStyle w:val="Firstpagetitle"/>
                                </w:pPr>
                                <w:r>
                                  <w:t>TRUD release publication request</w:t>
                                </w:r>
                              </w:p>
                            </w:sdtContent>
                          </w:sdt>
                          <w:sdt>
                            <w:sdtPr>
                              <w:alias w:val="Subject"/>
                              <w:tag w:val=""/>
                              <w:id w:val="-927653482"/>
                              <w:placeholder>
                                <w:docPart w:val="518F5C6D444C44EBA4A9A99956F9A879"/>
                              </w:placeholder>
                              <w:dataBinding w:prefixMappings="xmlns:ns0='http://purl.org/dc/elements/1.1/' xmlns:ns1='http://schemas.openxmlformats.org/package/2006/metadata/core-properties' " w:xpath="/ns1:coreProperties[1]/ns0:subject[1]" w:storeItemID="{6C3C8BC8-F283-45AE-878A-BAB7291924A1}"/>
                              <w:text/>
                            </w:sdtPr>
                            <w:sdtEndPr/>
                            <w:sdtContent>
                              <w:p w14:paraId="3D789D16" w14:textId="79A26717" w:rsidR="00E260C9" w:rsidRDefault="00D5635B" w:rsidP="00E260C9">
                                <w:pPr>
                                  <w:pStyle w:val="Firstpagesubject"/>
                                </w:pPr>
                                <w:r>
                                  <w:t>Add a new release to an existing item</w:t>
                                </w:r>
                              </w:p>
                            </w:sdtContent>
                          </w:sdt>
                          <w:p w14:paraId="572F2BAF" w14:textId="208418C4" w:rsidR="00E260C9" w:rsidRDefault="00E260C9" w:rsidP="006F4BE1">
                            <w:pPr>
                              <w:pStyle w:val="Firstpageversion"/>
                            </w:pPr>
                            <w:r>
                              <w:t xml:space="preserve">Version </w:t>
                            </w:r>
                            <w:r w:rsidR="008674AE">
                              <w:fldChar w:fldCharType="begin"/>
                            </w:r>
                            <w:r w:rsidR="008674AE">
                              <w:instrText xml:space="preserve"> SAVEDATE  \@ "yy.M.d.Hmm"  \* MERGEFORMAT </w:instrText>
                            </w:r>
                            <w:r w:rsidR="008674AE">
                              <w:fldChar w:fldCharType="separate"/>
                            </w:r>
                            <w:r w:rsidR="008F12E9">
                              <w:t>23.7.25.1030</w:t>
                            </w:r>
                            <w:r w:rsidR="008674AE">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FC42F77" id="_x0000_t202" coordsize="21600,21600" o:spt="202" path="m,l,21600r21600,l21600,xe">
                <v:stroke joinstyle="miter"/>
                <v:path gradientshapeok="t" o:connecttype="rect"/>
              </v:shapetype>
              <v:shape id="Text Box 3" o:spid="_x0000_s1026" type="#_x0000_t202" style="position:absolute;margin-left:442.6pt;margin-top:0;width:493.8pt;height:79.35pt;z-index:251659264;visibility:visible;mso-wrap-style:square;mso-width-percent:0;mso-height-percent:0;mso-wrap-distance-left:9pt;mso-wrap-distance-top:0;mso-wrap-distance-right:9pt;mso-wrap-distance-bottom:0;mso-position-horizontal:right;mso-position-horizontal-relative:margin;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" filled="f" stroked="f" strokeweight=".5pt">
                <v:textbox style="mso-fit-shape-to-text:t">
                  <w:txbxContent>
                    <w:sdt>
                      <w:sdtPr>
                        <w:alias w:val="Title"/>
                        <w:tag w:val=""/>
                        <w:id w:val="222802523"/>
                        <w:placeholder>
                          <w:docPart w:val="6AF780778AF3406CADB5722ED10BE7EC"/>
                        </w:placeholder>
                        <w:dataBinding w:prefixMappings="xmlns:ns0='http://purl.org/dc/elements/1.1/' xmlns:ns1='http://schemas.openxmlformats.org/package/2006/metadata/core-properties' " w:xpath="/ns1:coreProperties[1]/ns0:title[1]" w:storeItemID="{6C3C8BC8-F283-45AE-878A-BAB7291924A1}"/>
                        <w:text/>
                      </w:sdtPr>
                      <w:sdtEndPr/>
                      <w:sdtContent>
                        <w:p w14:paraId="34084CD7" w14:textId="28D5F95F" w:rsidR="00E260C9" w:rsidRDefault="00D5635B" w:rsidP="00E260C9">
                          <w:pPr>
                            <w:pStyle w:val="Firstpagetitle"/>
                          </w:pPr>
                          <w:r>
                            <w:t>TRUD release publication request</w:t>
                          </w:r>
                        </w:p>
                      </w:sdtContent>
                    </w:sdt>
                    <w:sdt>
                      <w:sdtPr>
                        <w:alias w:val="Subject"/>
                        <w:tag w:val=""/>
                        <w:id w:val="-927653482"/>
                        <w:placeholder>
                          <w:docPart w:val="518F5C6D444C44EBA4A9A99956F9A879"/>
                        </w:placeholder>
                        <w:dataBinding w:prefixMappings="xmlns:ns0='http://purl.org/dc/elements/1.1/' xmlns:ns1='http://schemas.openxmlformats.org/package/2006/metadata/core-properties' " w:xpath="/ns1:coreProperties[1]/ns0:subject[1]" w:storeItemID="{6C3C8BC8-F283-45AE-878A-BAB7291924A1}"/>
                        <w:text/>
                      </w:sdtPr>
                      <w:sdtEndPr/>
                      <w:sdtContent>
                        <w:p w14:paraId="3D789D16" w14:textId="79A26717" w:rsidR="00E260C9" w:rsidRDefault="00D5635B" w:rsidP="00E260C9">
                          <w:pPr>
                            <w:pStyle w:val="Firstpagesubject"/>
                          </w:pPr>
                          <w:r>
                            <w:t>Add a new release to an existing item</w:t>
                          </w:r>
                        </w:p>
                      </w:sdtContent>
                    </w:sdt>
                    <w:p w14:paraId="572F2BAF" w14:textId="208418C4" w:rsidR="00E260C9" w:rsidRDefault="00E260C9" w:rsidP="006F4BE1">
                      <w:pPr>
                        <w:pStyle w:val="Firstpageversion"/>
                      </w:pPr>
                      <w:r>
                        <w:t xml:space="preserve">Version </w:t>
                      </w:r>
                      <w:r w:rsidR="008674AE">
                        <w:fldChar w:fldCharType="begin"/>
                      </w:r>
                      <w:r w:rsidR="008674AE">
                        <w:instrText xml:space="preserve"> SAVEDATE  \@ "yy.M.d.Hmm"  \* MERGEFORMAT </w:instrText>
                      </w:r>
                      <w:r w:rsidR="008674AE">
                        <w:fldChar w:fldCharType="separate"/>
                      </w:r>
                      <w:r w:rsidR="008F12E9">
                        <w:t>23.7.25.1030</w:t>
                      </w:r>
                      <w:r w:rsidR="008674AE">
                        <w:fldChar w:fldCharType="end"/>
                      </w:r>
                    </w:p>
                  </w:txbxContent>
                </v:textbox>
                <w10:wrap anchorx="margin" anchory="page"/>
              </v:shape>
            </w:pict>
          </mc:Fallback>
        </mc:AlternateContent>
      </w:r>
    </w:p>
    <w:p w14:paraId="7D2F614C" w14:textId="66E025BB" w:rsidR="00EC6B02" w:rsidRDefault="00B21A42" w:rsidP="00901A8A">
      <w:pPr>
        <w:pStyle w:val="Heading1"/>
      </w:pPr>
      <w:sdt>
        <w:sdtPr>
          <w:alias w:val="Title"/>
          <w:tag w:val=""/>
          <w:id w:val="-1706326376"/>
          <w:placeholder>
            <w:docPart w:val="BA011E636FC44D2983E0A5D68D63A91A"/>
          </w:placeholder>
          <w:dataBinding w:prefixMappings="xmlns:ns0='http://purl.org/dc/elements/1.1/' xmlns:ns1='http://schemas.openxmlformats.org/package/2006/metadata/core-properties' " w:xpath="/ns1:coreProperties[1]/ns0:title[1]" w:storeItemID="{6C3C8BC8-F283-45AE-878A-BAB7291924A1}"/>
          <w:text/>
        </w:sdtPr>
        <w:sdtEndPr/>
        <w:sdtContent>
          <w:r w:rsidR="00D5635B">
            <w:t>TRUD release publication request</w:t>
          </w:r>
        </w:sdtContent>
      </w:sdt>
    </w:p>
    <w:p w14:paraId="1DB4908E" w14:textId="416E0C84" w:rsidR="00EC6B02" w:rsidRDefault="00D5635B" w:rsidP="00F96A52">
      <w:pPr>
        <w:pStyle w:val="Standfirst"/>
      </w:pPr>
      <w:r w:rsidRPr="00D5635B">
        <w:t>Use this document to provide information to the Data Products team to enable them to publish a new release of an existing TRUD item.</w:t>
      </w:r>
    </w:p>
    <w:p w14:paraId="2FAA9F3F" w14:textId="0272E26F" w:rsidR="00D5635B" w:rsidRDefault="00D5635B" w:rsidP="00D5635B">
      <w:r>
        <w:t xml:space="preserve">If you have access to Jira, add this completed document to a new Jira epic and add </w:t>
      </w:r>
      <w:r w:rsidR="008F12E9" w:rsidRPr="008F12E9">
        <w:rPr>
          <w:rFonts w:ascii="Arial" w:hAnsi="Arial"/>
        </w:rPr>
        <w:t>&lt;&lt;</w:t>
      </w:r>
      <w:proofErr w:type="spellStart"/>
      <w:r w:rsidR="008F12E9" w:rsidRPr="008F12E9">
        <w:rPr>
          <w:rFonts w:ascii="Arial" w:hAnsi="Arial"/>
        </w:rPr>
        <w:t>Jira</w:t>
      </w:r>
      <w:r w:rsidR="00357CC1">
        <w:rPr>
          <w:rFonts w:ascii="Arial" w:hAnsi="Arial"/>
        </w:rPr>
        <w:t>_contact</w:t>
      </w:r>
      <w:proofErr w:type="spellEnd"/>
      <w:r w:rsidR="008F12E9" w:rsidRPr="008F12E9">
        <w:rPr>
          <w:rFonts w:ascii="Arial" w:hAnsi="Arial"/>
        </w:rPr>
        <w:t>&gt;&gt;</w:t>
      </w:r>
      <w:r>
        <w:t xml:space="preserve"> as a watcher. We’ll add a task to the epic to schedule the publication of the release. You’ll receive notifications related to the progress of this task automatically.</w:t>
      </w:r>
    </w:p>
    <w:p w14:paraId="3FAC1119" w14:textId="4AF3C2EC" w:rsidR="00D5635B" w:rsidRDefault="00D5635B" w:rsidP="00D5635B">
      <w:r>
        <w:t xml:space="preserve">If you do not have access to Jira, or you cannot create an epic, email this completed document to </w:t>
      </w:r>
      <w:r w:rsidR="00357CC1" w:rsidRPr="008F12E9">
        <w:rPr>
          <w:rFonts w:ascii="Arial" w:hAnsi="Arial"/>
        </w:rPr>
        <w:t>&lt;&lt;</w:t>
      </w:r>
      <w:proofErr w:type="spellStart"/>
      <w:r w:rsidR="00357CC1" w:rsidRPr="008F12E9">
        <w:rPr>
          <w:rFonts w:ascii="Arial" w:hAnsi="Arial"/>
        </w:rPr>
        <w:t>Jira</w:t>
      </w:r>
      <w:r w:rsidR="00357CC1">
        <w:rPr>
          <w:rFonts w:ascii="Arial" w:hAnsi="Arial"/>
        </w:rPr>
        <w:t>_contact</w:t>
      </w:r>
      <w:proofErr w:type="spellEnd"/>
      <w:r w:rsidR="00357CC1" w:rsidRPr="008F12E9">
        <w:rPr>
          <w:rFonts w:ascii="Arial" w:hAnsi="Arial"/>
        </w:rPr>
        <w:t>&gt;&gt;</w:t>
      </w:r>
      <w:r>
        <w:t>.</w:t>
      </w:r>
    </w:p>
    <w:p w14:paraId="4718C46C" w14:textId="77777777" w:rsidR="00D5635B" w:rsidRDefault="00D5635B" w:rsidP="00D5635B">
      <w:r w:rsidRPr="00AE35DF">
        <w:t>Placeholders for content you’ll need to provide are highlighted.</w:t>
      </w:r>
    </w:p>
    <w:p w14:paraId="331A5973" w14:textId="1D65E0AF" w:rsidR="00EC6B02" w:rsidRDefault="00D5635B" w:rsidP="00EC6B02">
      <w:pPr>
        <w:pStyle w:val="Heading2"/>
      </w:pPr>
      <w:r>
        <w:t>Contacts</w:t>
      </w:r>
    </w:p>
    <w:p w14:paraId="1D3DF74B" w14:textId="77777777" w:rsidR="00D5635B" w:rsidRDefault="00D5635B" w:rsidP="00D5635B">
      <w:r>
        <w:t>What is the email address of the item owner?</w:t>
      </w:r>
    </w:p>
    <w:p w14:paraId="04D46D9E" w14:textId="6CB7A8F6" w:rsidR="00357CC1" w:rsidRDefault="00357CC1" w:rsidP="00D5635B">
      <w:r w:rsidRPr="008F12E9">
        <w:rPr>
          <w:rFonts w:ascii="Arial" w:hAnsi="Arial"/>
        </w:rPr>
        <w:t>&lt;&lt;</w:t>
      </w:r>
      <w:proofErr w:type="spellStart"/>
      <w:r>
        <w:rPr>
          <w:rFonts w:ascii="Arial" w:hAnsi="Arial"/>
        </w:rPr>
        <w:t>Team_owner</w:t>
      </w:r>
      <w:r>
        <w:rPr>
          <w:rFonts w:ascii="Arial" w:hAnsi="Arial"/>
        </w:rPr>
        <w:t>_contact</w:t>
      </w:r>
      <w:proofErr w:type="spellEnd"/>
      <w:r w:rsidRPr="008F12E9">
        <w:rPr>
          <w:rFonts w:ascii="Arial" w:hAnsi="Arial"/>
        </w:rPr>
        <w:t>&gt;&gt;</w:t>
      </w:r>
      <w:r>
        <w:t xml:space="preserve"> </w:t>
      </w:r>
    </w:p>
    <w:p w14:paraId="7E5D0B4C" w14:textId="342B8685" w:rsidR="00D5635B" w:rsidRDefault="00D5635B" w:rsidP="00D5635B">
      <w:r>
        <w:t>What is the email address of the owner of this release? This is probably the same as the item owner.</w:t>
      </w:r>
    </w:p>
    <w:p w14:paraId="72E19006" w14:textId="0A22FA96" w:rsidR="00357CC1" w:rsidRDefault="00357CC1" w:rsidP="00357CC1">
      <w:r w:rsidRPr="008F12E9">
        <w:rPr>
          <w:rFonts w:ascii="Arial" w:hAnsi="Arial"/>
        </w:rPr>
        <w:t>&lt;&lt;</w:t>
      </w:r>
      <w:proofErr w:type="spellStart"/>
      <w:r>
        <w:rPr>
          <w:rFonts w:ascii="Arial" w:hAnsi="Arial"/>
        </w:rPr>
        <w:t>Team_owner_contact</w:t>
      </w:r>
      <w:proofErr w:type="spellEnd"/>
      <w:r w:rsidRPr="008F12E9">
        <w:rPr>
          <w:rFonts w:ascii="Arial" w:hAnsi="Arial"/>
        </w:rPr>
        <w:t>&gt;&gt;</w:t>
      </w:r>
      <w:r w:rsidR="00B21A42">
        <w:rPr>
          <w:rFonts w:ascii="Arial" w:hAnsi="Arial"/>
        </w:rPr>
        <w:br/>
      </w:r>
      <w:bookmarkStart w:id="0" w:name="_GoBack"/>
      <w:bookmarkEnd w:id="0"/>
      <w:r>
        <w:t xml:space="preserve"> </w:t>
      </w:r>
    </w:p>
    <w:p w14:paraId="484BEDF7" w14:textId="77777777" w:rsidR="00D5635B" w:rsidRDefault="00D5635B" w:rsidP="00D5635B">
      <w:pPr>
        <w:pStyle w:val="Heading2"/>
      </w:pPr>
      <w:r>
        <w:t>Release date</w:t>
      </w:r>
    </w:p>
    <w:p w14:paraId="23F4EABC" w14:textId="3BA52988" w:rsidR="00D5635B" w:rsidRDefault="00D5635B" w:rsidP="00D5635B">
      <w:r>
        <w:t>When would you like the release to be available on TRUD? We’d prefer to receive completed documents at least 3 working days before the requested release date, but we’ll try to help if this isn’t possible.</w:t>
      </w:r>
    </w:p>
    <w:p w14:paraId="05DDE526" w14:textId="45EF01D0" w:rsidR="00D5635B" w:rsidRPr="00C12E06" w:rsidRDefault="002B4AD6" w:rsidP="00D5635B">
      <w:proofErr w:type="spellStart"/>
      <w:r w:rsidRPr="00C12E06">
        <w:t>Target_TRUD_Date</w:t>
      </w:r>
      <w:proofErr w:type="spellEnd"/>
    </w:p>
    <w:p w14:paraId="49E7CDA7" w14:textId="77777777" w:rsidR="00D5635B" w:rsidRDefault="00D5635B" w:rsidP="00D5635B">
      <w:pPr>
        <w:pStyle w:val="Heading2"/>
      </w:pPr>
      <w:r>
        <w:t>Item releases page</w:t>
      </w:r>
    </w:p>
    <w:p w14:paraId="5CC96246" w14:textId="37F769DD" w:rsidR="00D5635B" w:rsidRDefault="00D5635B" w:rsidP="00D5635B">
      <w:r>
        <w:t>What is the URL of the item releases page to which the new release should be added? When updating this hyperlink make sure the “Text to display” field is the same as the “Address” field so we can see at a glance where the release should go.</w:t>
      </w:r>
    </w:p>
    <w:p w14:paraId="34CBF2C5" w14:textId="3DCD5564" w:rsidR="00D5635B" w:rsidRDefault="00B21A42" w:rsidP="00D5635B">
      <w:hyperlink r:id="rId14" w:history="1">
        <w:r w:rsidR="006C76D8" w:rsidRPr="00132CEF">
          <w:rPr>
            <w:rStyle w:val="Hyperlink"/>
            <w:rFonts w:ascii="Arial" w:hAnsi="Arial"/>
          </w:rPr>
          <w:t>https://isd.digital.nhs.uk/trud/users/authenticated/filters/0/categories/8/items/659/releases</w:t>
        </w:r>
      </w:hyperlink>
    </w:p>
    <w:p w14:paraId="0F2D3328" w14:textId="77777777" w:rsidR="00D5635B" w:rsidRDefault="00D5635B" w:rsidP="00D5635B">
      <w:r>
        <w:t>Releases are ordered from new to old, so the new release will appear at the top of the releases list.</w:t>
      </w:r>
    </w:p>
    <w:p w14:paraId="46103E34" w14:textId="77777777" w:rsidR="00D5635B" w:rsidRDefault="00D5635B" w:rsidP="00D5635B">
      <w:pPr>
        <w:pStyle w:val="Heading2"/>
      </w:pPr>
      <w:bookmarkStart w:id="1" w:name="_Toc121758619"/>
      <w:r>
        <w:t>Release title</w:t>
      </w:r>
      <w:bookmarkEnd w:id="1"/>
    </w:p>
    <w:p w14:paraId="782F2003" w14:textId="5DB5F9E4" w:rsidR="00D5635B" w:rsidRDefault="00D5635B" w:rsidP="00D5635B">
      <w:r>
        <w:t xml:space="preserve">Follow the </w:t>
      </w:r>
      <w:hyperlink r:id="rId15" w:anchor="capitalisation" w:history="1">
        <w:r w:rsidRPr="00AB2244">
          <w:rPr>
            <w:rStyle w:val="Hyperlink"/>
          </w:rPr>
          <w:t>content style guide</w:t>
        </w:r>
      </w:hyperlink>
      <w:r>
        <w:t xml:space="preserve"> </w:t>
      </w:r>
      <w:r w:rsidR="00AB2244">
        <w:t>regarding capitalisation.</w:t>
      </w:r>
    </w:p>
    <w:p w14:paraId="42EC0C19" w14:textId="088E661F" w:rsidR="00D5635B" w:rsidRDefault="0027380A" w:rsidP="00D5635B">
      <w:r>
        <w:t>R</w:t>
      </w:r>
      <w:r w:rsidR="006C76D8" w:rsidRPr="00132CEF">
        <w:t xml:space="preserve">elease </w:t>
      </w:r>
      <w:proofErr w:type="spellStart"/>
      <w:r w:rsidR="00132CEF" w:rsidRPr="00132CEF">
        <w:t>xx.x.x</w:t>
      </w:r>
      <w:proofErr w:type="spellEnd"/>
    </w:p>
    <w:p w14:paraId="16FD927B" w14:textId="77777777" w:rsidR="00AB2244" w:rsidRDefault="00AB2244" w:rsidP="00AB2244">
      <w:pPr>
        <w:pStyle w:val="Heading2"/>
      </w:pPr>
      <w:r>
        <w:t>Release description</w:t>
      </w:r>
    </w:p>
    <w:p w14:paraId="18E92DCF" w14:textId="286F2332" w:rsidR="00AB2244" w:rsidRPr="00D853F5" w:rsidRDefault="00AB2244" w:rsidP="00AB2244">
      <w:r>
        <w:t xml:space="preserve">Follow the </w:t>
      </w:r>
      <w:hyperlink r:id="rId16" w:history="1">
        <w:r w:rsidRPr="00AB2244">
          <w:rPr>
            <w:rStyle w:val="Hyperlink"/>
          </w:rPr>
          <w:t>content style guide</w:t>
        </w:r>
      </w:hyperlink>
      <w:r>
        <w:t>. We might make changes to match the style of the description to other TRUD release descriptions.</w:t>
      </w:r>
    </w:p>
    <w:p w14:paraId="448F2FB9" w14:textId="3C00FA86" w:rsidR="00AB2244" w:rsidRDefault="00AB2244" w:rsidP="00AB2244">
      <w:r>
        <w:lastRenderedPageBreak/>
        <w:t>Limit the description to paragraphs (ideally no more than 5),</w:t>
      </w:r>
      <w:r w:rsidR="009D7D55">
        <w:t xml:space="preserve"> links and</w:t>
      </w:r>
      <w:r>
        <w:t xml:space="preserve"> </w:t>
      </w:r>
      <w:r w:rsidR="009D7D55">
        <w:t>bulleted or numbered lists</w:t>
      </w:r>
      <w:r>
        <w:t>. Anything more complicated, such as tabular information, should be hosted somewhere else and linked to in the description. This lets us include the release description in email notifications with a good chance those emails will display correctly in all email clients.</w:t>
      </w:r>
    </w:p>
    <w:p w14:paraId="114D8FFF" w14:textId="55751956" w:rsidR="00B9271C" w:rsidRDefault="006C76D8" w:rsidP="00B9271C">
      <w:r w:rsidRPr="002B4AD6">
        <w:t xml:space="preserve">This release is based on the </w:t>
      </w:r>
      <w:proofErr w:type="spellStart"/>
      <w:r w:rsidR="002B4AD6" w:rsidRPr="002B4AD6">
        <w:t>UK_rel_dat</w:t>
      </w:r>
      <w:proofErr w:type="spellEnd"/>
      <w:r w:rsidR="002B4AD6" w:rsidRPr="002B4AD6">
        <w:t xml:space="preserve"> </w:t>
      </w:r>
      <w:r w:rsidR="0027380A">
        <w:t xml:space="preserve">SNOMED CT </w:t>
      </w:r>
      <w:r w:rsidRPr="002B4AD6">
        <w:t xml:space="preserve">UK </w:t>
      </w:r>
      <w:r w:rsidR="0027380A">
        <w:t>C</w:t>
      </w:r>
      <w:r w:rsidRPr="002B4AD6">
        <w:t>linical release.</w:t>
      </w:r>
    </w:p>
    <w:p w14:paraId="259B8317" w14:textId="77777777" w:rsidR="00B9271C" w:rsidRDefault="00B9271C" w:rsidP="00B9271C">
      <w:pPr>
        <w:pStyle w:val="Heading2"/>
      </w:pPr>
      <w:r>
        <w:t>Release zip file</w:t>
      </w:r>
    </w:p>
    <w:p w14:paraId="6E971113" w14:textId="77777777" w:rsidR="00BF6FD7" w:rsidRDefault="00BF6FD7" w:rsidP="00B9271C">
      <w:pPr>
        <w:rPr>
          <w:color w:val="auto"/>
        </w:rPr>
      </w:pPr>
      <w:r>
        <w:rPr>
          <w:color w:val="auto"/>
        </w:rPr>
        <w:t>Where is the zip file? This could be a link to a Jira epic to which the zip file is attached, an attachment to the release publication request email, a SharePoint link, a OneDrive link, or a file on a Windows network share that is accessible to Data Products from within the corporate network.</w:t>
      </w:r>
    </w:p>
    <w:p w14:paraId="6ABA9924" w14:textId="33556882" w:rsidR="00B9271C" w:rsidRDefault="006C76D8" w:rsidP="00B9271C">
      <w:r w:rsidRPr="002B4AD6">
        <w:t>Attached to the release publication request email.</w:t>
      </w:r>
    </w:p>
    <w:sectPr w:rsidR="00B9271C" w:rsidSect="00E35EB6">
      <w:pgSz w:w="11906" w:h="16838"/>
      <w:pgMar w:top="1021" w:right="1021" w:bottom="1021" w:left="1021" w:header="454"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A5DEA" w14:textId="77777777" w:rsidR="0033627E" w:rsidRDefault="0033627E" w:rsidP="00E35EB6">
      <w:pPr>
        <w:spacing w:after="0" w:line="240" w:lineRule="auto"/>
      </w:pPr>
      <w:r>
        <w:separator/>
      </w:r>
    </w:p>
  </w:endnote>
  <w:endnote w:type="continuationSeparator" w:id="0">
    <w:p w14:paraId="6EEB572E" w14:textId="77777777" w:rsidR="0033627E" w:rsidRDefault="0033627E" w:rsidP="00E35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744F8" w14:textId="77777777" w:rsidR="00F91905" w:rsidRDefault="00F91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CC4D" w14:textId="6E2884FD" w:rsidR="00E35EB6" w:rsidRDefault="00214FD8">
    <w:pPr>
      <w:pStyle w:val="Footer"/>
    </w:pPr>
    <w:proofErr w:type="spellStart"/>
    <w:r>
      <w:t>copyright_year</w:t>
    </w:r>
    <w:proofErr w:type="spellEnd"/>
    <w:r w:rsidR="00A70DA9">
      <w:ptab w:relativeTo="margin" w:alignment="right" w:leader="none"/>
    </w:r>
    <w:r w:rsidR="00A70DA9" w:rsidRPr="00A70DA9">
      <w:fldChar w:fldCharType="begin"/>
    </w:r>
    <w:r w:rsidR="00A70DA9" w:rsidRPr="00A70DA9">
      <w:instrText xml:space="preserve"> PAGE   \* MERGEFORMAT </w:instrText>
    </w:r>
    <w:r w:rsidR="00A70DA9" w:rsidRPr="00A70DA9">
      <w:fldChar w:fldCharType="separate"/>
    </w:r>
    <w:r w:rsidR="00A70DA9" w:rsidRPr="00A70DA9">
      <w:rPr>
        <w:noProof/>
      </w:rPr>
      <w:t>1</w:t>
    </w:r>
    <w:r w:rsidR="00A70DA9" w:rsidRPr="00A70DA9">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DDB5" w14:textId="4126362B" w:rsidR="00E35EB6" w:rsidRDefault="001C3CBE">
    <w:pPr>
      <w:pStyle w:val="Footer"/>
    </w:pPr>
    <w:r>
      <w:rPr>
        <w:noProof/>
      </w:rPr>
      <w:drawing>
        <wp:anchor distT="0" distB="0" distL="114300" distR="114300" simplePos="0" relativeHeight="251659264" behindDoc="0" locked="0" layoutInCell="1" allowOverlap="1" wp14:anchorId="6D20D07B" wp14:editId="1EEAE2B7">
          <wp:simplePos x="0" y="0"/>
          <wp:positionH relativeFrom="page">
            <wp:align>left</wp:align>
          </wp:positionH>
          <wp:positionV relativeFrom="paragraph">
            <wp:posOffset>-2614295</wp:posOffset>
          </wp:positionV>
          <wp:extent cx="7552800" cy="568800"/>
          <wp:effectExtent l="0" t="0" r="0" b="3175"/>
          <wp:wrapThrough wrapText="bothSides">
            <wp:wrapPolygon edited="0">
              <wp:start x="0" y="0"/>
              <wp:lineTo x="0" y="20997"/>
              <wp:lineTo x="21520" y="20997"/>
              <wp:lineTo x="2152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7552800" cy="568800"/>
                  </a:xfrm>
                  <a:prstGeom prst="rect">
                    <a:avLst/>
                  </a:prstGeom>
                </pic:spPr>
              </pic:pic>
            </a:graphicData>
          </a:graphic>
          <wp14:sizeRelH relativeFrom="margin">
            <wp14:pctWidth>0</wp14:pctWidth>
          </wp14:sizeRelH>
          <wp14:sizeRelV relativeFrom="margin">
            <wp14:pctHeight>0</wp14:pctHeight>
          </wp14:sizeRelV>
        </wp:anchor>
      </w:drawing>
    </w:r>
    <w:r w:rsidR="00F9190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A1FA3" w14:textId="77777777" w:rsidR="0033627E" w:rsidRDefault="0033627E" w:rsidP="00E35EB6">
      <w:pPr>
        <w:spacing w:after="0" w:line="240" w:lineRule="auto"/>
      </w:pPr>
      <w:r>
        <w:separator/>
      </w:r>
    </w:p>
  </w:footnote>
  <w:footnote w:type="continuationSeparator" w:id="0">
    <w:p w14:paraId="48CF3853" w14:textId="77777777" w:rsidR="0033627E" w:rsidRDefault="0033627E" w:rsidP="00E35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08001" w14:textId="77777777" w:rsidR="00F91905" w:rsidRDefault="00F919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579052706"/>
      <w:placeholder>
        <w:docPart w:val="518F5C6D444C44EBA4A9A99956F9A879"/>
      </w:placeholder>
      <w:dataBinding w:prefixMappings="xmlns:ns0='http://purl.org/dc/elements/1.1/' xmlns:ns1='http://schemas.openxmlformats.org/package/2006/metadata/core-properties' " w:xpath="/ns1:coreProperties[1]/ns0:title[1]" w:storeItemID="{6C3C8BC8-F283-45AE-878A-BAB7291924A1}"/>
      <w:text/>
    </w:sdtPr>
    <w:sdtEndPr/>
    <w:sdtContent>
      <w:p w14:paraId="6D67BF79" w14:textId="50592251" w:rsidR="00E35EB6" w:rsidRDefault="00D5635B">
        <w:pPr>
          <w:pStyle w:val="Header"/>
        </w:pPr>
        <w:r>
          <w:t>TRUD release publication request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AFFFE" w14:textId="77777777" w:rsidR="00E35EB6" w:rsidRDefault="00E35EB6" w:rsidP="00002C1E">
    <w:r>
      <w:rPr>
        <w:noProof/>
      </w:rPr>
      <w:drawing>
        <wp:anchor distT="0" distB="0" distL="114300" distR="114300" simplePos="0" relativeHeight="251658240" behindDoc="0" locked="0" layoutInCell="1" allowOverlap="1" wp14:anchorId="6546A5A9" wp14:editId="624E33A9">
          <wp:simplePos x="644769" y="293077"/>
          <wp:positionH relativeFrom="page">
            <wp:align>right</wp:align>
          </wp:positionH>
          <wp:positionV relativeFrom="page">
            <wp:align>top</wp:align>
          </wp:positionV>
          <wp:extent cx="1803600" cy="1494000"/>
          <wp:effectExtent l="0" t="0" r="0" b="0"/>
          <wp:wrapSquare wrapText="bothSides"/>
          <wp:docPr id="2" name="Picture 2" descr="A blue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ign with white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803600" cy="149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18C"/>
    <w:multiLevelType w:val="hybridMultilevel"/>
    <w:tmpl w:val="C212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941496"/>
    <w:multiLevelType w:val="hybridMultilevel"/>
    <w:tmpl w:val="D174E4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82280D"/>
    <w:multiLevelType w:val="hybridMultilevel"/>
    <w:tmpl w:val="53461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A007C"/>
    <w:multiLevelType w:val="hybridMultilevel"/>
    <w:tmpl w:val="611A7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stylePaneSortMethod w:val="0000"/>
  <w:defaultTabStop w:val="3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5B"/>
    <w:rsid w:val="00002C1E"/>
    <w:rsid w:val="00013944"/>
    <w:rsid w:val="00024717"/>
    <w:rsid w:val="000812D9"/>
    <w:rsid w:val="000C00BF"/>
    <w:rsid w:val="000C27B8"/>
    <w:rsid w:val="00132CEF"/>
    <w:rsid w:val="0013442F"/>
    <w:rsid w:val="00181817"/>
    <w:rsid w:val="001C3CBE"/>
    <w:rsid w:val="00214FD8"/>
    <w:rsid w:val="00220DAB"/>
    <w:rsid w:val="00234BAF"/>
    <w:rsid w:val="0027380A"/>
    <w:rsid w:val="002B4AD6"/>
    <w:rsid w:val="002E24BE"/>
    <w:rsid w:val="00315612"/>
    <w:rsid w:val="0033627E"/>
    <w:rsid w:val="00357CC1"/>
    <w:rsid w:val="003A7FD7"/>
    <w:rsid w:val="003B156A"/>
    <w:rsid w:val="003F0662"/>
    <w:rsid w:val="003F7D98"/>
    <w:rsid w:val="00446DEE"/>
    <w:rsid w:val="00495D46"/>
    <w:rsid w:val="004C3BBF"/>
    <w:rsid w:val="005D52AB"/>
    <w:rsid w:val="0065110D"/>
    <w:rsid w:val="006A1973"/>
    <w:rsid w:val="006C1526"/>
    <w:rsid w:val="006C76D8"/>
    <w:rsid w:val="006D1A26"/>
    <w:rsid w:val="006F4BE1"/>
    <w:rsid w:val="007D4594"/>
    <w:rsid w:val="007F529A"/>
    <w:rsid w:val="008674AE"/>
    <w:rsid w:val="008B1050"/>
    <w:rsid w:val="008F12E9"/>
    <w:rsid w:val="00901A8A"/>
    <w:rsid w:val="0097432E"/>
    <w:rsid w:val="00994949"/>
    <w:rsid w:val="009B3A23"/>
    <w:rsid w:val="009D7D55"/>
    <w:rsid w:val="00A338F4"/>
    <w:rsid w:val="00A415D2"/>
    <w:rsid w:val="00A70DA9"/>
    <w:rsid w:val="00A97303"/>
    <w:rsid w:val="00AB2244"/>
    <w:rsid w:val="00AE35DF"/>
    <w:rsid w:val="00B21A42"/>
    <w:rsid w:val="00B9271C"/>
    <w:rsid w:val="00B96056"/>
    <w:rsid w:val="00BD10CD"/>
    <w:rsid w:val="00BF6FD7"/>
    <w:rsid w:val="00C12E06"/>
    <w:rsid w:val="00D5635B"/>
    <w:rsid w:val="00D620C0"/>
    <w:rsid w:val="00E260C9"/>
    <w:rsid w:val="00E35EB6"/>
    <w:rsid w:val="00EC6B02"/>
    <w:rsid w:val="00F91905"/>
    <w:rsid w:val="00F96A52"/>
    <w:rsid w:val="00FA5344"/>
    <w:rsid w:val="00FA67C7"/>
    <w:rsid w:val="00FF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E818"/>
  <w15:chartTrackingRefBased/>
  <w15:docId w15:val="{35710906-3994-4813-962D-A675E9DF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25563" w:themeColor="text2"/>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6FD7"/>
    <w:pPr>
      <w:spacing w:line="276" w:lineRule="auto"/>
    </w:pPr>
  </w:style>
  <w:style w:type="paragraph" w:styleId="Heading1">
    <w:name w:val="heading 1"/>
    <w:basedOn w:val="Normal"/>
    <w:next w:val="Normal"/>
    <w:link w:val="Heading1Char"/>
    <w:uiPriority w:val="9"/>
    <w:qFormat/>
    <w:rsid w:val="00BF6FD7"/>
    <w:pPr>
      <w:keepNext/>
      <w:keepLines/>
      <w:spacing w:before="240" w:after="0"/>
      <w:outlineLvl w:val="0"/>
    </w:pPr>
    <w:rPr>
      <w:rFonts w:asciiTheme="majorHAnsi" w:eastAsiaTheme="majorEastAsia" w:hAnsiTheme="majorHAnsi" w:cstheme="majorBidi"/>
      <w:b/>
      <w:color w:val="003087" w:themeColor="accent2"/>
      <w:sz w:val="42"/>
      <w:szCs w:val="32"/>
    </w:rPr>
  </w:style>
  <w:style w:type="paragraph" w:styleId="Heading2">
    <w:name w:val="heading 2"/>
    <w:basedOn w:val="Heading1"/>
    <w:next w:val="Normal"/>
    <w:link w:val="Heading2Char"/>
    <w:uiPriority w:val="9"/>
    <w:unhideWhenUsed/>
    <w:qFormat/>
    <w:rsid w:val="00BF6FD7"/>
    <w:pPr>
      <w:spacing w:before="40"/>
      <w:outlineLvl w:val="1"/>
    </w:pPr>
    <w:rPr>
      <w:color w:val="005EB8" w:themeColor="accent3"/>
      <w:sz w:val="36"/>
      <w:szCs w:val="26"/>
    </w:rPr>
  </w:style>
  <w:style w:type="paragraph" w:styleId="Heading3">
    <w:name w:val="heading 3"/>
    <w:basedOn w:val="Heading1"/>
    <w:next w:val="Normal"/>
    <w:link w:val="Heading3Char"/>
    <w:uiPriority w:val="9"/>
    <w:unhideWhenUsed/>
    <w:qFormat/>
    <w:rsid w:val="00BF6FD7"/>
    <w:pPr>
      <w:spacing w:before="40"/>
      <w:outlineLvl w:val="2"/>
    </w:pPr>
    <w:rPr>
      <w:color w:val="0072CE" w:themeColor="accent4"/>
      <w:sz w:val="30"/>
    </w:rPr>
  </w:style>
  <w:style w:type="paragraph" w:styleId="Heading4">
    <w:name w:val="heading 4"/>
    <w:basedOn w:val="Heading1"/>
    <w:next w:val="Normal"/>
    <w:link w:val="Heading4Char"/>
    <w:uiPriority w:val="9"/>
    <w:unhideWhenUsed/>
    <w:qFormat/>
    <w:rsid w:val="00BF6FD7"/>
    <w:pPr>
      <w:spacing w:before="40"/>
      <w:outlineLvl w:val="3"/>
    </w:pPr>
    <w:rPr>
      <w:iCs/>
      <w:color w:val="425563"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6FD7"/>
    <w:pPr>
      <w:ind w:left="720"/>
      <w:contextualSpacing/>
    </w:pPr>
  </w:style>
  <w:style w:type="character" w:customStyle="1" w:styleId="Heading1Char">
    <w:name w:val="Heading 1 Char"/>
    <w:basedOn w:val="DefaultParagraphFont"/>
    <w:link w:val="Heading1"/>
    <w:uiPriority w:val="9"/>
    <w:rsid w:val="00BF6FD7"/>
    <w:rPr>
      <w:rFonts w:asciiTheme="majorHAnsi" w:eastAsiaTheme="majorEastAsia" w:hAnsiTheme="majorHAnsi" w:cstheme="majorBidi"/>
      <w:b/>
      <w:color w:val="003087" w:themeColor="accent2"/>
      <w:sz w:val="42"/>
      <w:szCs w:val="32"/>
    </w:rPr>
  </w:style>
  <w:style w:type="character" w:customStyle="1" w:styleId="Heading2Char">
    <w:name w:val="Heading 2 Char"/>
    <w:basedOn w:val="DefaultParagraphFont"/>
    <w:link w:val="Heading2"/>
    <w:uiPriority w:val="9"/>
    <w:rsid w:val="00BF6FD7"/>
    <w:rPr>
      <w:rFonts w:asciiTheme="majorHAnsi" w:eastAsiaTheme="majorEastAsia" w:hAnsiTheme="majorHAnsi" w:cstheme="majorBidi"/>
      <w:b/>
      <w:color w:val="005EB8" w:themeColor="accent3"/>
      <w:sz w:val="36"/>
      <w:szCs w:val="26"/>
    </w:rPr>
  </w:style>
  <w:style w:type="character" w:customStyle="1" w:styleId="Heading3Char">
    <w:name w:val="Heading 3 Char"/>
    <w:basedOn w:val="DefaultParagraphFont"/>
    <w:link w:val="Heading3"/>
    <w:uiPriority w:val="9"/>
    <w:rsid w:val="00BF6FD7"/>
    <w:rPr>
      <w:rFonts w:asciiTheme="majorHAnsi" w:eastAsiaTheme="majorEastAsia" w:hAnsiTheme="majorHAnsi" w:cstheme="majorBidi"/>
      <w:b/>
      <w:color w:val="0072CE" w:themeColor="accent4"/>
      <w:sz w:val="30"/>
      <w:szCs w:val="32"/>
    </w:rPr>
  </w:style>
  <w:style w:type="character" w:customStyle="1" w:styleId="Heading4Char">
    <w:name w:val="Heading 4 Char"/>
    <w:basedOn w:val="DefaultParagraphFont"/>
    <w:link w:val="Heading4"/>
    <w:uiPriority w:val="9"/>
    <w:rsid w:val="00BF6FD7"/>
    <w:rPr>
      <w:rFonts w:asciiTheme="majorHAnsi" w:eastAsiaTheme="majorEastAsia" w:hAnsiTheme="majorHAnsi" w:cstheme="majorBidi"/>
      <w:b/>
      <w:iCs/>
      <w:szCs w:val="32"/>
    </w:rPr>
  </w:style>
  <w:style w:type="paragraph" w:styleId="Header">
    <w:name w:val="header"/>
    <w:basedOn w:val="Normal"/>
    <w:link w:val="HeaderChar"/>
    <w:uiPriority w:val="99"/>
    <w:unhideWhenUsed/>
    <w:rsid w:val="00BF6FD7"/>
    <w:pPr>
      <w:pBdr>
        <w:bottom w:val="single" w:sz="2" w:space="4" w:color="768692" w:themeColor="accent1"/>
      </w:pBdr>
      <w:tabs>
        <w:tab w:val="center" w:pos="4513"/>
        <w:tab w:val="right" w:pos="9026"/>
      </w:tabs>
      <w:spacing w:after="0" w:line="240" w:lineRule="auto"/>
    </w:pPr>
    <w:rPr>
      <w:color w:val="768692" w:themeColor="accent1"/>
      <w:sz w:val="20"/>
    </w:rPr>
  </w:style>
  <w:style w:type="character" w:customStyle="1" w:styleId="HeaderChar">
    <w:name w:val="Header Char"/>
    <w:basedOn w:val="DefaultParagraphFont"/>
    <w:link w:val="Header"/>
    <w:uiPriority w:val="99"/>
    <w:rsid w:val="00BF6FD7"/>
    <w:rPr>
      <w:color w:val="768692" w:themeColor="accent1"/>
      <w:sz w:val="20"/>
    </w:rPr>
  </w:style>
  <w:style w:type="paragraph" w:styleId="Footer">
    <w:name w:val="footer"/>
    <w:basedOn w:val="Normal"/>
    <w:link w:val="FooterChar"/>
    <w:uiPriority w:val="99"/>
    <w:unhideWhenUsed/>
    <w:rsid w:val="00BF6FD7"/>
    <w:pPr>
      <w:tabs>
        <w:tab w:val="center" w:pos="4513"/>
        <w:tab w:val="right" w:pos="9026"/>
      </w:tabs>
      <w:spacing w:after="0" w:line="240" w:lineRule="auto"/>
    </w:pPr>
    <w:rPr>
      <w:color w:val="768692" w:themeColor="accent1"/>
      <w:spacing w:val="-4"/>
      <w:sz w:val="18"/>
    </w:rPr>
  </w:style>
  <w:style w:type="character" w:customStyle="1" w:styleId="FooterChar">
    <w:name w:val="Footer Char"/>
    <w:basedOn w:val="DefaultParagraphFont"/>
    <w:link w:val="Footer"/>
    <w:uiPriority w:val="99"/>
    <w:rsid w:val="00BF6FD7"/>
    <w:rPr>
      <w:color w:val="768692" w:themeColor="accent1"/>
      <w:spacing w:val="-4"/>
      <w:sz w:val="18"/>
    </w:rPr>
  </w:style>
  <w:style w:type="character" w:styleId="PlaceholderText">
    <w:name w:val="Placeholder Text"/>
    <w:basedOn w:val="DefaultParagraphFont"/>
    <w:uiPriority w:val="99"/>
    <w:semiHidden/>
    <w:rsid w:val="00BF6FD7"/>
    <w:rPr>
      <w:color w:val="808080"/>
    </w:rPr>
  </w:style>
  <w:style w:type="paragraph" w:customStyle="1" w:styleId="Firstpagetitle">
    <w:name w:val="First page title"/>
    <w:basedOn w:val="Heading1"/>
    <w:qFormat/>
    <w:rsid w:val="00BF6FD7"/>
    <w:pPr>
      <w:spacing w:line="240" w:lineRule="auto"/>
      <w:outlineLvl w:val="9"/>
    </w:pPr>
    <w:rPr>
      <w:color w:val="231F20" w:themeColor="text1"/>
      <w:sz w:val="84"/>
    </w:rPr>
  </w:style>
  <w:style w:type="paragraph" w:customStyle="1" w:styleId="Firstpagesubject">
    <w:name w:val="First page subject"/>
    <w:basedOn w:val="Heading2"/>
    <w:qFormat/>
    <w:rsid w:val="00BF6FD7"/>
    <w:pPr>
      <w:spacing w:before="240" w:line="240" w:lineRule="auto"/>
      <w:outlineLvl w:val="9"/>
    </w:pPr>
    <w:rPr>
      <w:color w:val="425563" w:themeColor="text2"/>
      <w:sz w:val="48"/>
    </w:rPr>
  </w:style>
  <w:style w:type="paragraph" w:customStyle="1" w:styleId="Firstpageversion">
    <w:name w:val="First page version"/>
    <w:basedOn w:val="Heading3"/>
    <w:qFormat/>
    <w:rsid w:val="00BF6FD7"/>
    <w:pPr>
      <w:spacing w:before="360" w:line="240" w:lineRule="auto"/>
      <w:contextualSpacing/>
      <w:outlineLvl w:val="9"/>
    </w:pPr>
    <w:rPr>
      <w:noProof/>
      <w:color w:val="768692" w:themeColor="accent1"/>
    </w:rPr>
  </w:style>
  <w:style w:type="paragraph" w:styleId="TOCHeading">
    <w:name w:val="TOC Heading"/>
    <w:basedOn w:val="Heading1"/>
    <w:next w:val="Normal"/>
    <w:uiPriority w:val="39"/>
    <w:unhideWhenUsed/>
    <w:qFormat/>
    <w:rsid w:val="00BF6FD7"/>
    <w:pPr>
      <w:spacing w:after="120" w:line="259" w:lineRule="auto"/>
      <w:outlineLvl w:val="9"/>
    </w:pPr>
    <w:rPr>
      <w:color w:val="231F20" w:themeColor="text1"/>
      <w:lang w:val="en-US"/>
    </w:rPr>
  </w:style>
  <w:style w:type="paragraph" w:styleId="TOC1">
    <w:name w:val="toc 1"/>
    <w:basedOn w:val="Normal"/>
    <w:next w:val="Normal"/>
    <w:autoRedefine/>
    <w:uiPriority w:val="39"/>
    <w:unhideWhenUsed/>
    <w:rsid w:val="00BF6FD7"/>
    <w:pPr>
      <w:pBdr>
        <w:top w:val="single" w:sz="4" w:space="4" w:color="E8EDEE" w:themeColor="background1"/>
        <w:bottom w:val="single" w:sz="4" w:space="4" w:color="E8EDEE" w:themeColor="background1"/>
      </w:pBdr>
      <w:tabs>
        <w:tab w:val="right" w:pos="9854"/>
      </w:tabs>
      <w:spacing w:after="140"/>
    </w:pPr>
    <w:rPr>
      <w:b/>
      <w:color w:val="003087" w:themeColor="accent2"/>
      <w:sz w:val="28"/>
    </w:rPr>
  </w:style>
  <w:style w:type="paragraph" w:styleId="TOC2">
    <w:name w:val="toc 2"/>
    <w:basedOn w:val="Normal"/>
    <w:next w:val="Normal"/>
    <w:autoRedefine/>
    <w:uiPriority w:val="39"/>
    <w:unhideWhenUsed/>
    <w:rsid w:val="00BF6FD7"/>
    <w:pPr>
      <w:tabs>
        <w:tab w:val="right" w:pos="9854"/>
      </w:tabs>
      <w:spacing w:after="100"/>
      <w:ind w:left="240"/>
    </w:pPr>
    <w:rPr>
      <w:b/>
      <w:color w:val="005EB8" w:themeColor="accent3"/>
      <w:sz w:val="28"/>
    </w:rPr>
  </w:style>
  <w:style w:type="paragraph" w:styleId="TOC3">
    <w:name w:val="toc 3"/>
    <w:basedOn w:val="Normal"/>
    <w:next w:val="Normal"/>
    <w:autoRedefine/>
    <w:uiPriority w:val="39"/>
    <w:unhideWhenUsed/>
    <w:rsid w:val="00BF6FD7"/>
    <w:pPr>
      <w:spacing w:after="100"/>
      <w:ind w:left="480"/>
    </w:pPr>
  </w:style>
  <w:style w:type="character" w:styleId="Hyperlink">
    <w:name w:val="Hyperlink"/>
    <w:basedOn w:val="DefaultParagraphFont"/>
    <w:uiPriority w:val="99"/>
    <w:unhideWhenUsed/>
    <w:rsid w:val="00BF6FD7"/>
    <w:rPr>
      <w:color w:val="0563C1" w:themeColor="hyperlink"/>
      <w:u w:val="single"/>
    </w:rPr>
  </w:style>
  <w:style w:type="character" w:customStyle="1" w:styleId="Codecharacter">
    <w:name w:val="Code character"/>
    <w:basedOn w:val="DefaultParagraphFont"/>
    <w:uiPriority w:val="1"/>
    <w:qFormat/>
    <w:rsid w:val="00BF6FD7"/>
    <w:rPr>
      <w:rFonts w:ascii="Consolas" w:hAnsi="Consolas"/>
      <w:noProof/>
      <w:lang w:val="en-GB"/>
    </w:rPr>
  </w:style>
  <w:style w:type="paragraph" w:customStyle="1" w:styleId="Codeparagraph">
    <w:name w:val="Code paragraph"/>
    <w:basedOn w:val="Normal"/>
    <w:qFormat/>
    <w:rsid w:val="00BF6FD7"/>
    <w:pPr>
      <w:spacing w:after="0"/>
    </w:pPr>
    <w:rPr>
      <w:rFonts w:ascii="Consolas" w:hAnsi="Consolas"/>
      <w:noProof/>
    </w:rPr>
  </w:style>
  <w:style w:type="paragraph" w:customStyle="1" w:styleId="Standfirst">
    <w:name w:val="Standfirst"/>
    <w:basedOn w:val="Normal"/>
    <w:qFormat/>
    <w:rsid w:val="00BF6FD7"/>
    <w:rPr>
      <w:b/>
      <w:sz w:val="30"/>
    </w:rPr>
  </w:style>
  <w:style w:type="character" w:styleId="UnresolvedMention">
    <w:name w:val="Unresolved Mention"/>
    <w:basedOn w:val="DefaultParagraphFont"/>
    <w:uiPriority w:val="99"/>
    <w:semiHidden/>
    <w:unhideWhenUsed/>
    <w:rsid w:val="00D5635B"/>
    <w:rPr>
      <w:color w:val="605E5C"/>
      <w:shd w:val="clear" w:color="auto" w:fill="E1DFDD"/>
    </w:rPr>
  </w:style>
  <w:style w:type="character" w:customStyle="1" w:styleId="ListParagraphChar">
    <w:name w:val="List Paragraph Char"/>
    <w:basedOn w:val="DefaultParagraphFont"/>
    <w:link w:val="ListParagraph"/>
    <w:uiPriority w:val="34"/>
    <w:rsid w:val="00B9271C"/>
  </w:style>
  <w:style w:type="character" w:styleId="FollowedHyperlink">
    <w:name w:val="FollowedHyperlink"/>
    <w:basedOn w:val="DefaultParagraphFont"/>
    <w:uiPriority w:val="99"/>
    <w:semiHidden/>
    <w:unhideWhenUsed/>
    <w:rsid w:val="00132C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32619">
      <w:bodyDiv w:val="1"/>
      <w:marLeft w:val="0"/>
      <w:marRight w:val="0"/>
      <w:marTop w:val="0"/>
      <w:marBottom w:val="0"/>
      <w:divBdr>
        <w:top w:val="none" w:sz="0" w:space="0" w:color="auto"/>
        <w:left w:val="none" w:sz="0" w:space="0" w:color="auto"/>
        <w:bottom w:val="none" w:sz="0" w:space="0" w:color="auto"/>
        <w:right w:val="none" w:sz="0" w:space="0" w:color="auto"/>
      </w:divBdr>
      <w:divsChild>
        <w:div w:id="1993019854">
          <w:marLeft w:val="0"/>
          <w:marRight w:val="0"/>
          <w:marTop w:val="0"/>
          <w:marBottom w:val="0"/>
          <w:divBdr>
            <w:top w:val="none" w:sz="0" w:space="0" w:color="auto"/>
            <w:left w:val="none" w:sz="0" w:space="0" w:color="auto"/>
            <w:bottom w:val="none" w:sz="0" w:space="0" w:color="auto"/>
            <w:right w:val="none" w:sz="0" w:space="0" w:color="auto"/>
          </w:divBdr>
          <w:divsChild>
            <w:div w:id="1224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874">
      <w:bodyDiv w:val="1"/>
      <w:marLeft w:val="0"/>
      <w:marRight w:val="0"/>
      <w:marTop w:val="0"/>
      <w:marBottom w:val="0"/>
      <w:divBdr>
        <w:top w:val="none" w:sz="0" w:space="0" w:color="auto"/>
        <w:left w:val="none" w:sz="0" w:space="0" w:color="auto"/>
        <w:bottom w:val="none" w:sz="0" w:space="0" w:color="auto"/>
        <w:right w:val="none" w:sz="0" w:space="0" w:color="auto"/>
      </w:divBdr>
      <w:divsChild>
        <w:div w:id="428158603">
          <w:marLeft w:val="0"/>
          <w:marRight w:val="0"/>
          <w:marTop w:val="0"/>
          <w:marBottom w:val="0"/>
          <w:divBdr>
            <w:top w:val="none" w:sz="0" w:space="0" w:color="auto"/>
            <w:left w:val="none" w:sz="0" w:space="0" w:color="auto"/>
            <w:bottom w:val="none" w:sz="0" w:space="0" w:color="auto"/>
            <w:right w:val="none" w:sz="0" w:space="0" w:color="auto"/>
          </w:divBdr>
          <w:divsChild>
            <w:div w:id="979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vice-manual.nhs.uk/cont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rvice-manual.nhs.uk/content/formatting-and-punctuatio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isd.digital.nhs.uk/trud/users/authenticated/filters/0/categories/8/items/659/release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repos\mono\microsoft%20office\word\templates\nhs\TRUD%20template.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011E636FC44D2983E0A5D68D63A91A"/>
        <w:category>
          <w:name w:val="General"/>
          <w:gallery w:val="placeholder"/>
        </w:category>
        <w:types>
          <w:type w:val="bbPlcHdr"/>
        </w:types>
        <w:behaviors>
          <w:behavior w:val="content"/>
        </w:behaviors>
        <w:guid w:val="{97935382-4CB5-48AC-993C-84BDCCA0D624}"/>
      </w:docPartPr>
      <w:docPartBody>
        <w:p w:rsidR="00777074" w:rsidRDefault="00524969">
          <w:pPr>
            <w:pStyle w:val="BA011E636FC44D2983E0A5D68D63A91A"/>
          </w:pPr>
          <w:r w:rsidRPr="00011830">
            <w:rPr>
              <w:rStyle w:val="PlaceholderText"/>
            </w:rPr>
            <w:t>[Title]</w:t>
          </w:r>
        </w:p>
      </w:docPartBody>
    </w:docPart>
    <w:docPart>
      <w:docPartPr>
        <w:name w:val="6AF780778AF3406CADB5722ED10BE7EC"/>
        <w:category>
          <w:name w:val="General"/>
          <w:gallery w:val="placeholder"/>
        </w:category>
        <w:types>
          <w:type w:val="bbPlcHdr"/>
        </w:types>
        <w:behaviors>
          <w:behavior w:val="content"/>
        </w:behaviors>
        <w:guid w:val="{6D70D6A0-9011-4102-9142-4DF91CB1577B}"/>
      </w:docPartPr>
      <w:docPartBody>
        <w:p w:rsidR="00777074" w:rsidRDefault="00524969">
          <w:pPr>
            <w:pStyle w:val="6AF780778AF3406CADB5722ED10BE7EC"/>
          </w:pPr>
          <w:r w:rsidRPr="00E71C0B">
            <w:rPr>
              <w:rStyle w:val="PlaceholderText"/>
            </w:rPr>
            <w:t>[Title]</w:t>
          </w:r>
        </w:p>
      </w:docPartBody>
    </w:docPart>
    <w:docPart>
      <w:docPartPr>
        <w:name w:val="518F5C6D444C44EBA4A9A99956F9A879"/>
        <w:category>
          <w:name w:val="General"/>
          <w:gallery w:val="placeholder"/>
        </w:category>
        <w:types>
          <w:type w:val="bbPlcHdr"/>
        </w:types>
        <w:behaviors>
          <w:behavior w:val="content"/>
        </w:behaviors>
        <w:guid w:val="{55E5FE04-8773-442F-9B8F-3EA1F41C4FCE}"/>
      </w:docPartPr>
      <w:docPartBody>
        <w:p w:rsidR="00777074" w:rsidRDefault="00524969">
          <w:pPr>
            <w:pStyle w:val="518F5C6D444C44EBA4A9A99956F9A879"/>
          </w:pPr>
          <w:r w:rsidRPr="00E71C0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C8"/>
    <w:rsid w:val="000E341F"/>
    <w:rsid w:val="00415F24"/>
    <w:rsid w:val="00524969"/>
    <w:rsid w:val="00777074"/>
    <w:rsid w:val="00AE7A4F"/>
    <w:rsid w:val="00CB5AF3"/>
    <w:rsid w:val="00CB6013"/>
    <w:rsid w:val="00E87DC8"/>
    <w:rsid w:val="00EE1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011E636FC44D2983E0A5D68D63A91A">
    <w:name w:val="BA011E636FC44D2983E0A5D68D63A91A"/>
  </w:style>
  <w:style w:type="paragraph" w:customStyle="1" w:styleId="6AF780778AF3406CADB5722ED10BE7EC">
    <w:name w:val="6AF780778AF3406CADB5722ED10BE7EC"/>
  </w:style>
  <w:style w:type="paragraph" w:customStyle="1" w:styleId="518F5C6D444C44EBA4A9A99956F9A879">
    <w:name w:val="518F5C6D444C44EBA4A9A99956F9A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HS England">
      <a:dk1>
        <a:srgbClr val="231F20"/>
      </a:dk1>
      <a:lt1>
        <a:srgbClr val="E8EDEE"/>
      </a:lt1>
      <a:dk2>
        <a:srgbClr val="425563"/>
      </a:dk2>
      <a:lt2>
        <a:srgbClr val="FFFFFF"/>
      </a:lt2>
      <a:accent1>
        <a:srgbClr val="768692"/>
      </a:accent1>
      <a:accent2>
        <a:srgbClr val="003087"/>
      </a:accent2>
      <a:accent3>
        <a:srgbClr val="005EB8"/>
      </a:accent3>
      <a:accent4>
        <a:srgbClr val="0072CE"/>
      </a:accent4>
      <a:accent5>
        <a:srgbClr val="41B6E6"/>
      </a:accent5>
      <a:accent6>
        <a:srgbClr val="00A9CE"/>
      </a:accent6>
      <a:hlink>
        <a:srgbClr val="0563C1"/>
      </a:hlink>
      <a:folHlink>
        <a:srgbClr val="954F72"/>
      </a:folHlink>
    </a:clrScheme>
    <a:fontScheme name="NHS Englan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0BC66-9BAC-4AF1-8C70-0D2FE9BE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TRUD template.07.dotx</Template>
  <TotalTime>126</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TRUD release publication request</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TRUD release publication request</dc:title>
  <dc:subject>Add a new release to an existing item</dc:subject>
  <dc:creator>robin.crampton@nhs.net</dc:creator>
  <cp:keywords/>
  <dc:description/>
  <cp:lastModifiedBy>Josephine Parker</cp:lastModifiedBy>
  <cp:revision>9</cp:revision>
  <dcterms:created xsi:type="dcterms:W3CDTF">2023-03-28T12:46:00Z</dcterms:created>
  <dcterms:modified xsi:type="dcterms:W3CDTF">2023-09-28T09:45:00Z</dcterms:modified>
</cp:coreProperties>
</file>